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7728" w14:textId="77777777" w:rsidR="00984D44" w:rsidRDefault="008F6B6F">
      <w:pPr>
        <w:pStyle w:val="Titel"/>
        <w:rPr>
          <w:lang w:val="de-DE"/>
        </w:rPr>
      </w:pPr>
      <w:r>
        <w:rPr>
          <w:lang w:val="de-DE"/>
        </w:rPr>
        <w:t>Installationsanleitung</w:t>
      </w:r>
    </w:p>
    <w:p w14:paraId="35577729" w14:textId="77777777" w:rsidR="00984D44" w:rsidRDefault="008F6B6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Clone Git-Repo </w:t>
      </w:r>
    </w:p>
    <w:p w14:paraId="3557772A" w14:textId="77777777" w:rsidR="00984D44" w:rsidRDefault="008F6B6F">
      <w:pPr>
        <w:pStyle w:val="Listenabsatz"/>
        <w:numPr>
          <w:ilvl w:val="0"/>
          <w:numId w:val="1"/>
        </w:numPr>
      </w:pPr>
      <w:r>
        <w:rPr>
          <w:lang w:val="de-DE"/>
        </w:rPr>
        <w:t xml:space="preserve">Download node.js: </w:t>
      </w:r>
      <w:hyperlink r:id="rId7" w:history="1">
        <w:r>
          <w:rPr>
            <w:rStyle w:val="Hyperlink"/>
            <w:lang w:val="de-DE"/>
          </w:rPr>
          <w:t>https://nodejs.org/en/download/</w:t>
        </w:r>
      </w:hyperlink>
      <w:r>
        <w:rPr>
          <w:lang w:val="de-DE"/>
        </w:rPr>
        <w:t xml:space="preserve"> </w:t>
      </w:r>
    </w:p>
    <w:p w14:paraId="3557772B" w14:textId="77777777" w:rsidR="00984D44" w:rsidRDefault="008F6B6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Installiere Angular</w:t>
      </w:r>
    </w:p>
    <w:p w14:paraId="3557772C" w14:textId="77777777" w:rsidR="00984D44" w:rsidRDefault="008F6B6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Open node.js command prompt</w:t>
      </w:r>
    </w:p>
    <w:p w14:paraId="3557772D" w14:textId="77777777" w:rsidR="00984D44" w:rsidRDefault="008F6B6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Navigiere zu project root -&gt; npm install -g </w:t>
      </w:r>
      <w:r>
        <w:rPr>
          <w:lang w:val="de-DE"/>
        </w:rPr>
        <w:t>@angular/cli</w:t>
      </w:r>
    </w:p>
    <w:p w14:paraId="3557772E" w14:textId="77777777" w:rsidR="00984D44" w:rsidRDefault="008F6B6F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t>Login/Registration Service Configuration</w:t>
      </w:r>
    </w:p>
    <w:p w14:paraId="3557772F" w14:textId="77777777" w:rsidR="00984D44" w:rsidRDefault="008F6B6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Npm install for dependencies</w:t>
      </w:r>
    </w:p>
    <w:p w14:paraId="35577730" w14:textId="77777777" w:rsidR="00984D44" w:rsidRDefault="008F6B6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Npm start to start backend</w:t>
      </w:r>
    </w:p>
    <w:p w14:paraId="35577731" w14:textId="77777777" w:rsidR="00984D44" w:rsidRDefault="008F6B6F">
      <w:pPr>
        <w:pStyle w:val="Listenabsatz"/>
        <w:numPr>
          <w:ilvl w:val="0"/>
          <w:numId w:val="3"/>
        </w:numPr>
      </w:pPr>
      <w:r>
        <w:rPr>
          <w:lang w:val="de-DE"/>
        </w:rPr>
        <w:t>POST: </w:t>
      </w:r>
      <w:hyperlink r:id="rId8" w:history="1">
        <w:r>
          <w:rPr>
            <w:lang w:val="de-DE"/>
          </w:rPr>
          <w:t>http://localhost:3000/auth/register</w:t>
        </w:r>
      </w:hyperlink>
    </w:p>
    <w:p w14:paraId="35577732" w14:textId="77777777" w:rsidR="00984D44" w:rsidRDefault="008F6B6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JSON-example:</w:t>
      </w:r>
    </w:p>
    <w:p w14:paraId="35577733" w14:textId="77777777" w:rsidR="00984D44" w:rsidRDefault="008F6B6F">
      <w:pPr>
        <w:pStyle w:val="Listenabsatz"/>
        <w:numPr>
          <w:ilvl w:val="1"/>
          <w:numId w:val="3"/>
        </w:numPr>
      </w:pPr>
      <w:r>
        <w:rPr>
          <w:lang w:val="de-DE"/>
        </w:rPr>
        <w:t>{ "vorname": "Max", "nachname": "Must</w:t>
      </w:r>
      <w:r>
        <w:rPr>
          <w:lang w:val="de-DE"/>
        </w:rPr>
        <w:t>ermann", "email": "</w:t>
      </w:r>
      <w:hyperlink r:id="rId9" w:history="1">
        <w:r>
          <w:rPr>
            <w:rStyle w:val="Hyperlink"/>
            <w:lang w:val="de-DE"/>
          </w:rPr>
          <w:t>MaxMustermann@gmail.com</w:t>
        </w:r>
      </w:hyperlink>
      <w:r>
        <w:rPr>
          <w:lang w:val="de-DE"/>
        </w:rPr>
        <w:t>", "passwort": "user", "geburtstag": "2001-10-21" }</w:t>
      </w:r>
    </w:p>
    <w:p w14:paraId="35577734" w14:textId="77777777" w:rsidR="00984D44" w:rsidRDefault="008F6B6F">
      <w:pPr>
        <w:pStyle w:val="berschrift2"/>
        <w:numPr>
          <w:ilvl w:val="0"/>
          <w:numId w:val="2"/>
        </w:numPr>
        <w:rPr>
          <w:rFonts w:eastAsia="Calibri"/>
          <w:lang w:val="de-DE"/>
        </w:rPr>
      </w:pPr>
      <w:r>
        <w:rPr>
          <w:rFonts w:eastAsia="Calibri"/>
          <w:lang w:val="de-DE"/>
        </w:rPr>
        <w:t>Networking Service Configuration</w:t>
      </w:r>
    </w:p>
    <w:p w14:paraId="35577735" w14:textId="77777777" w:rsidR="00984D44" w:rsidRDefault="008F6B6F">
      <w:pPr>
        <w:pStyle w:val="Listenabsatz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lang w:val="de-DE"/>
        </w:rPr>
        <w:t xml:space="preserve">Install neo4j desktop version: </w:t>
      </w:r>
      <w:hyperlink r:id="rId10" w:history="1">
        <w:r>
          <w:rPr>
            <w:rStyle w:val="Hyperlink"/>
            <w:lang w:val="de-DE"/>
          </w:rPr>
          <w:t>https://neo4j.com/download/</w:t>
        </w:r>
      </w:hyperlink>
      <w:r>
        <w:rPr>
          <w:lang w:val="de-DE"/>
        </w:rPr>
        <w:t xml:space="preserve"> </w:t>
      </w:r>
    </w:p>
    <w:p w14:paraId="35577736" w14:textId="77777777" w:rsidR="00984D44" w:rsidRDefault="008F6B6F">
      <w:pPr>
        <w:pStyle w:val="Listenabsatz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DE"/>
        </w:rPr>
      </w:pPr>
      <w:r>
        <w:rPr>
          <w:lang w:val="de-DE"/>
        </w:rPr>
        <w:t>Create a local neo4j database</w:t>
      </w:r>
    </w:p>
    <w:p w14:paraId="35577737" w14:textId="77777777" w:rsidR="00984D44" w:rsidRDefault="008F6B6F">
      <w:pPr>
        <w:pStyle w:val="Listenabsatz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DE"/>
        </w:rPr>
      </w:pPr>
      <w:r>
        <w:rPr>
          <w:lang w:val="de-DE"/>
        </w:rPr>
        <w:t>Authentifizierung für Datenbank deaktivieren</w:t>
      </w:r>
    </w:p>
    <w:p w14:paraId="35577738" w14:textId="77777777" w:rsidR="00984D44" w:rsidRDefault="008F6B6F">
      <w:pPr>
        <w:pStyle w:val="Listenabsatz"/>
        <w:numPr>
          <w:ilvl w:val="1"/>
          <w:numId w:val="3"/>
        </w:numPr>
        <w:shd w:val="clear" w:color="auto" w:fill="FFFFFF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0" w:line="240" w:lineRule="auto"/>
        <w:rPr>
          <w:lang w:val="de-DE"/>
        </w:rPr>
      </w:pPr>
      <w:r>
        <w:rPr>
          <w:lang w:val="de-DE"/>
        </w:rPr>
        <w:t>Open local root of neo4j -&gt; conf folder -&gt; neo4j file (conf-default-file)</w:t>
      </w:r>
    </w:p>
    <w:p w14:paraId="35577739" w14:textId="77777777" w:rsidR="00984D44" w:rsidRDefault="008F6B6F">
      <w:pPr>
        <w:pStyle w:val="Listenabsatz"/>
        <w:numPr>
          <w:ilvl w:val="1"/>
          <w:numId w:val="3"/>
        </w:numPr>
        <w:shd w:val="clear" w:color="auto" w:fill="FFFFFF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pacing w:after="0" w:line="240" w:lineRule="auto"/>
        <w:rPr>
          <w:lang w:val="de-DE"/>
        </w:rPr>
      </w:pPr>
      <w:r>
        <w:rPr>
          <w:lang w:val="de-DE"/>
        </w:rPr>
        <w:t>Set dbms.security.auth_enabled=fals</w:t>
      </w:r>
      <w:r>
        <w:rPr>
          <w:lang w:val="de-DE"/>
        </w:rPr>
        <w:t>e</w:t>
      </w:r>
    </w:p>
    <w:p w14:paraId="3557773A" w14:textId="77777777" w:rsidR="00984D44" w:rsidRDefault="008F6B6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Run Spring Boot Application (Application_neo4j.java)</w:t>
      </w:r>
    </w:p>
    <w:p w14:paraId="3557773B" w14:textId="77777777" w:rsidR="00984D44" w:rsidRDefault="008F6B6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Port: 8083  </w:t>
      </w:r>
    </w:p>
    <w:p w14:paraId="3557773C" w14:textId="77777777" w:rsidR="00984D44" w:rsidRDefault="00984D44">
      <w:pPr>
        <w:pStyle w:val="StandardWeb"/>
        <w:shd w:val="clear" w:color="auto" w:fill="FFFFFF"/>
        <w:spacing w:before="0" w:after="240"/>
        <w:rPr>
          <w:rFonts w:ascii="Calibri" w:eastAsia="Calibri" w:hAnsi="Calibri"/>
          <w:sz w:val="22"/>
          <w:szCs w:val="22"/>
          <w:lang w:val="de-DE" w:eastAsia="en-US"/>
        </w:rPr>
      </w:pPr>
    </w:p>
    <w:p w14:paraId="3557773D" w14:textId="77777777" w:rsidR="00984D44" w:rsidRDefault="008F6B6F">
      <w:pPr>
        <w:pStyle w:val="berschrift2"/>
        <w:numPr>
          <w:ilvl w:val="0"/>
          <w:numId w:val="2"/>
        </w:numPr>
        <w:rPr>
          <w:rFonts w:eastAsia="Calibri"/>
          <w:lang w:val="de-DE"/>
        </w:rPr>
      </w:pPr>
      <w:r>
        <w:rPr>
          <w:rFonts w:eastAsia="Calibri"/>
          <w:lang w:val="de-DE"/>
        </w:rPr>
        <w:t>Notification Service Configuration</w:t>
      </w:r>
    </w:p>
    <w:p w14:paraId="3557773E" w14:textId="77777777" w:rsidR="00984D44" w:rsidRDefault="008F6B6F">
      <w:pPr>
        <w:pStyle w:val="Listenabsatz"/>
        <w:numPr>
          <w:ilvl w:val="0"/>
          <w:numId w:val="3"/>
        </w:numPr>
      </w:pPr>
      <w:r>
        <w:rPr>
          <w:lang w:val="de-DE"/>
        </w:rPr>
        <w:t xml:space="preserve">Install Redis: </w:t>
      </w:r>
      <w:hyperlink r:id="rId11" w:history="1">
        <w:r>
          <w:rPr>
            <w:rStyle w:val="Hyperlink"/>
            <w:lang w:val="de-DE"/>
          </w:rPr>
          <w:t>https://redis.io/download</w:t>
        </w:r>
      </w:hyperlink>
      <w:r>
        <w:rPr>
          <w:lang w:val="de-DE"/>
        </w:rPr>
        <w:t xml:space="preserve"> </w:t>
      </w:r>
    </w:p>
    <w:p w14:paraId="3557773F" w14:textId="77777777" w:rsidR="00984D44" w:rsidRDefault="00984D44">
      <w:pPr>
        <w:rPr>
          <w:lang w:val="de-DE"/>
        </w:rPr>
      </w:pPr>
    </w:p>
    <w:p w14:paraId="35577740" w14:textId="77777777" w:rsidR="00984D44" w:rsidRDefault="00984D44">
      <w:pPr>
        <w:rPr>
          <w:lang w:val="de-DE"/>
        </w:rPr>
      </w:pPr>
    </w:p>
    <w:p w14:paraId="35577741" w14:textId="77777777" w:rsidR="00984D44" w:rsidRDefault="008F6B6F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t>Posting Service Configuration</w:t>
      </w:r>
    </w:p>
    <w:p w14:paraId="35577742" w14:textId="77777777" w:rsidR="00984D44" w:rsidRDefault="008F6B6F">
      <w:pPr>
        <w:pStyle w:val="Listenabsatz"/>
        <w:numPr>
          <w:ilvl w:val="0"/>
          <w:numId w:val="3"/>
        </w:numPr>
      </w:pPr>
      <w:r>
        <w:rPr>
          <w:lang w:val="de-DE"/>
        </w:rPr>
        <w:t xml:space="preserve">Install MongoDB Community </w:t>
      </w:r>
      <w:r>
        <w:rPr>
          <w:lang w:val="de-DE"/>
        </w:rPr>
        <w:t xml:space="preserve">Server: </w:t>
      </w:r>
      <w:hyperlink r:id="rId12" w:history="1">
        <w:r>
          <w:rPr>
            <w:rStyle w:val="Hyperlink"/>
            <w:lang w:val="de-DE"/>
          </w:rPr>
          <w:t>https://www.mongodb.com/try/download/community</w:t>
        </w:r>
      </w:hyperlink>
      <w:r>
        <w:rPr>
          <w:lang w:val="de-DE"/>
        </w:rPr>
        <w:t xml:space="preserve"> </w:t>
      </w:r>
    </w:p>
    <w:p w14:paraId="35577743" w14:textId="77777777" w:rsidR="00984D44" w:rsidRDefault="008F6B6F">
      <w:pPr>
        <w:pStyle w:val="Listenabsatz"/>
        <w:numPr>
          <w:ilvl w:val="0"/>
          <w:numId w:val="3"/>
        </w:numPr>
      </w:pPr>
      <w:r>
        <w:rPr>
          <w:lang w:val="de-DE"/>
        </w:rPr>
        <w:t>tbd</w:t>
      </w:r>
    </w:p>
    <w:sectPr w:rsidR="00984D44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7772C" w14:textId="77777777" w:rsidR="00000000" w:rsidRDefault="008F6B6F">
      <w:pPr>
        <w:spacing w:after="0" w:line="240" w:lineRule="auto"/>
      </w:pPr>
      <w:r>
        <w:separator/>
      </w:r>
    </w:p>
  </w:endnote>
  <w:endnote w:type="continuationSeparator" w:id="0">
    <w:p w14:paraId="3557772E" w14:textId="77777777" w:rsidR="00000000" w:rsidRDefault="008F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77728" w14:textId="77777777" w:rsidR="00000000" w:rsidRDefault="008F6B6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557772A" w14:textId="77777777" w:rsidR="00000000" w:rsidRDefault="008F6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8054B"/>
    <w:multiLevelType w:val="multilevel"/>
    <w:tmpl w:val="9D1CA73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A723784"/>
    <w:multiLevelType w:val="multilevel"/>
    <w:tmpl w:val="1758F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70775"/>
    <w:multiLevelType w:val="multilevel"/>
    <w:tmpl w:val="9992DEF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84D44"/>
    <w:rsid w:val="00256BE7"/>
    <w:rsid w:val="008F6B6F"/>
    <w:rsid w:val="0098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7728"/>
  <w15:docId w15:val="{CC65FD5F-2F62-4270-87E8-DDB64F25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pPr>
      <w:ind w:left="720"/>
    </w:pPr>
  </w:style>
  <w:style w:type="paragraph" w:styleId="Titel">
    <w:name w:val="Title"/>
    <w:basedOn w:val="Standard"/>
    <w:next w:val="Standard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Zchn">
    <w:name w:val="Titel Zchn"/>
    <w:basedOn w:val="Absatz-Standardschriftar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berschrift2Zchn">
    <w:name w:val="Überschrift 2 Zchn"/>
    <w:basedOn w:val="Absatz-Standardschriftart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styleId="NichtaufgelsteErwhnung">
    <w:name w:val="Unresolved Mention"/>
    <w:basedOn w:val="Absatz-Standardschriftart"/>
    <w:rPr>
      <w:color w:val="605E5C"/>
      <w:shd w:val="clear" w:color="auto" w:fill="E1DFDD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uth/regis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dis.io/downloa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eo4j.co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xMustermann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Pühringer</dc:creator>
  <dc:description/>
  <cp:lastModifiedBy>Paul Pühringer</cp:lastModifiedBy>
  <cp:revision>3</cp:revision>
  <dcterms:created xsi:type="dcterms:W3CDTF">2021-01-31T13:03:00Z</dcterms:created>
  <dcterms:modified xsi:type="dcterms:W3CDTF">2021-01-31T13:03:00Z</dcterms:modified>
</cp:coreProperties>
</file>